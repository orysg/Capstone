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FBC0A" w14:textId="4107AFC1" w:rsidR="00140B67" w:rsidRPr="00140B67" w:rsidRDefault="00140B67" w:rsidP="00140B67">
      <w:pPr>
        <w:rPr>
          <w:rFonts w:ascii="Calibri" w:hAnsi="Calibri" w:cs="Calibri"/>
        </w:rPr>
      </w:pPr>
      <w:r w:rsidRPr="00140B67">
        <w:rPr>
          <w:rFonts w:ascii="Calibri" w:hAnsi="Calibri" w:cs="Calibri"/>
        </w:rPr>
        <w:t xml:space="preserve">The </w:t>
      </w:r>
      <w:r w:rsidRPr="00140B67">
        <w:rPr>
          <w:rFonts w:ascii="Calibri" w:hAnsi="Calibri" w:cs="Calibri"/>
        </w:rPr>
        <w:t>main</w:t>
      </w:r>
      <w:r w:rsidRPr="00140B67">
        <w:rPr>
          <w:rFonts w:ascii="Calibri" w:hAnsi="Calibri" w:cs="Calibri"/>
        </w:rPr>
        <w:t xml:space="preserve"> script is test.py. In this file, you will load a pre-trained model called </w:t>
      </w:r>
      <w:proofErr w:type="spellStart"/>
      <w:r w:rsidRPr="00140B67">
        <w:rPr>
          <w:rFonts w:ascii="Calibri" w:hAnsi="Calibri" w:cs="Calibri"/>
        </w:rPr>
        <w:t>model_with_architecture.pth</w:t>
      </w:r>
      <w:proofErr w:type="spellEnd"/>
      <w:r w:rsidRPr="00140B67">
        <w:rPr>
          <w:rFonts w:ascii="Calibri" w:hAnsi="Calibri" w:cs="Calibri"/>
        </w:rPr>
        <w:t xml:space="preserve"> and use images from the </w:t>
      </w:r>
      <w:proofErr w:type="spellStart"/>
      <w:r w:rsidRPr="00140B67">
        <w:rPr>
          <w:rFonts w:ascii="Calibri" w:hAnsi="Calibri" w:cs="Calibri"/>
        </w:rPr>
        <w:t>dataset_test</w:t>
      </w:r>
      <w:proofErr w:type="spellEnd"/>
      <w:r w:rsidRPr="00140B67">
        <w:rPr>
          <w:rFonts w:ascii="Calibri" w:hAnsi="Calibri" w:cs="Calibri"/>
        </w:rPr>
        <w:t xml:space="preserve"> directory as input. The model will then generate predictions, which will be saved in the Predict Labels.csv file.</w:t>
      </w:r>
    </w:p>
    <w:p w14:paraId="77EBA4EA" w14:textId="3F65F0F0" w:rsidR="00140B67" w:rsidRPr="00140B67" w:rsidRDefault="00140B67" w:rsidP="00140B67">
      <w:pPr>
        <w:rPr>
          <w:rFonts w:ascii="Calibri" w:hAnsi="Calibri" w:cs="Calibri"/>
        </w:rPr>
      </w:pPr>
      <w:r w:rsidRPr="00140B67">
        <w:rPr>
          <w:rFonts w:ascii="Calibri" w:hAnsi="Calibri" w:cs="Calibri"/>
        </w:rPr>
        <w:t xml:space="preserve">The labels have 4 categories: </w:t>
      </w:r>
    </w:p>
    <w:p w14:paraId="58BE4712" w14:textId="77777777" w:rsidR="00140B67" w:rsidRPr="00140B67" w:rsidRDefault="00140B67" w:rsidP="00140B67">
      <w:pPr>
        <w:rPr>
          <w:rFonts w:ascii="Calibri" w:hAnsi="Calibri" w:cs="Calibri"/>
        </w:rPr>
      </w:pPr>
      <w:r w:rsidRPr="00140B67">
        <w:rPr>
          <w:rFonts w:ascii="Calibri" w:hAnsi="Calibri" w:cs="Calibri"/>
        </w:rPr>
        <w:t>1: Standby</w:t>
      </w:r>
    </w:p>
    <w:p w14:paraId="16B956C8" w14:textId="77777777" w:rsidR="00140B67" w:rsidRPr="00140B67" w:rsidRDefault="00140B67" w:rsidP="00140B67">
      <w:pPr>
        <w:rPr>
          <w:rFonts w:ascii="Calibri" w:hAnsi="Calibri" w:cs="Calibri"/>
        </w:rPr>
      </w:pPr>
      <w:r w:rsidRPr="00140B67">
        <w:rPr>
          <w:rFonts w:ascii="Calibri" w:hAnsi="Calibri" w:cs="Calibri"/>
        </w:rPr>
        <w:t>6: Fast Fall</w:t>
      </w:r>
    </w:p>
    <w:p w14:paraId="5F42F6F1" w14:textId="77777777" w:rsidR="00140B67" w:rsidRPr="00140B67" w:rsidRDefault="00140B67" w:rsidP="00140B67">
      <w:pPr>
        <w:rPr>
          <w:rFonts w:ascii="Calibri" w:hAnsi="Calibri" w:cs="Calibri"/>
        </w:rPr>
      </w:pPr>
      <w:r w:rsidRPr="00140B67">
        <w:rPr>
          <w:rFonts w:ascii="Calibri" w:hAnsi="Calibri" w:cs="Calibri"/>
        </w:rPr>
        <w:t>7: Slow Fall</w:t>
      </w:r>
    </w:p>
    <w:p w14:paraId="270875E9" w14:textId="77777777" w:rsidR="00140B67" w:rsidRPr="00140B67" w:rsidRDefault="00140B67" w:rsidP="00140B67">
      <w:pPr>
        <w:rPr>
          <w:rFonts w:ascii="Calibri" w:hAnsi="Calibri" w:cs="Calibri"/>
        </w:rPr>
      </w:pPr>
      <w:r w:rsidRPr="00140B67">
        <w:rPr>
          <w:rFonts w:ascii="Calibri" w:hAnsi="Calibri" w:cs="Calibri"/>
        </w:rPr>
        <w:t>8: Stand Up</w:t>
      </w:r>
    </w:p>
    <w:p w14:paraId="378086C0" w14:textId="77777777" w:rsidR="00140B67" w:rsidRPr="00140B67" w:rsidRDefault="00140B67" w:rsidP="00140B67">
      <w:pPr>
        <w:rPr>
          <w:rFonts w:ascii="Calibri" w:hAnsi="Calibri" w:cs="Calibri"/>
        </w:rPr>
      </w:pPr>
    </w:p>
    <w:p w14:paraId="53AA5F7B" w14:textId="2BA13E1C" w:rsidR="00140B67" w:rsidRPr="00140B67" w:rsidRDefault="00140B67" w:rsidP="00140B67">
      <w:pPr>
        <w:rPr>
          <w:rFonts w:ascii="Calibri" w:hAnsi="Calibri" w:cs="Calibri"/>
        </w:rPr>
      </w:pPr>
      <w:r w:rsidRPr="00140B67">
        <w:rPr>
          <w:rFonts w:ascii="Calibri" w:hAnsi="Calibri" w:cs="Calibri"/>
        </w:rPr>
        <w:t xml:space="preserve">In your case, you might need to clean up the labels into a binary label classification. </w:t>
      </w:r>
    </w:p>
    <w:p w14:paraId="5B091E30" w14:textId="77777777" w:rsidR="00140B67" w:rsidRPr="00140B67" w:rsidRDefault="00140B67" w:rsidP="00140B67">
      <w:pPr>
        <w:rPr>
          <w:rFonts w:ascii="Calibri" w:hAnsi="Calibri" w:cs="Calibri"/>
        </w:rPr>
      </w:pPr>
      <w:r w:rsidRPr="00140B67">
        <w:rPr>
          <w:rFonts w:ascii="Calibri" w:hAnsi="Calibri" w:cs="Calibri"/>
        </w:rPr>
        <w:t>If you need to convert these labels into a binary classification problem, one common approach is to group the labels into two categories. Here’s a possible way to do that:</w:t>
      </w:r>
    </w:p>
    <w:p w14:paraId="06A7CCF5" w14:textId="77777777" w:rsidR="00140B67" w:rsidRPr="00140B67" w:rsidRDefault="00140B67" w:rsidP="00140B67">
      <w:pPr>
        <w:rPr>
          <w:rFonts w:ascii="Calibri" w:hAnsi="Calibri" w:cs="Calibri"/>
        </w:rPr>
      </w:pPr>
      <w:r w:rsidRPr="00140B67">
        <w:rPr>
          <w:rFonts w:ascii="Calibri" w:hAnsi="Calibri" w:cs="Calibri"/>
        </w:rPr>
        <w:t>Label 0: Non-Fall (Standby, Stand Up)</w:t>
      </w:r>
    </w:p>
    <w:p w14:paraId="6E6E8953" w14:textId="77777777" w:rsidR="00140B67" w:rsidRPr="00140B67" w:rsidRDefault="00140B67" w:rsidP="00140B67">
      <w:pPr>
        <w:rPr>
          <w:rFonts w:ascii="Calibri" w:hAnsi="Calibri" w:cs="Calibri"/>
        </w:rPr>
      </w:pPr>
      <w:r w:rsidRPr="00140B67">
        <w:rPr>
          <w:rFonts w:ascii="Calibri" w:hAnsi="Calibri" w:cs="Calibri"/>
        </w:rPr>
        <w:t>Label 1: Fall (Fast Fall, Slow Fall)</w:t>
      </w:r>
    </w:p>
    <w:p w14:paraId="69D58ABB" w14:textId="21972971" w:rsidR="00140B67" w:rsidRPr="00140B67" w:rsidRDefault="00140B67" w:rsidP="00140B67">
      <w:pPr>
        <w:rPr>
          <w:rFonts w:ascii="Calibri" w:hAnsi="Calibri" w:cs="Calibri"/>
        </w:rPr>
      </w:pPr>
      <w:r w:rsidRPr="00140B67">
        <w:rPr>
          <w:rFonts w:ascii="Calibri" w:hAnsi="Calibri" w:cs="Calibri"/>
        </w:rPr>
        <w:t>This simplification can be useful if your goal is to differentiate between fall and non-fall events. Let me know if this matches your needs, or if you have a different structure in mind!</w:t>
      </w:r>
    </w:p>
    <w:sectPr w:rsidR="00140B67" w:rsidRPr="00140B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67"/>
    <w:rsid w:val="000538A1"/>
    <w:rsid w:val="00055CCE"/>
    <w:rsid w:val="00077178"/>
    <w:rsid w:val="00091233"/>
    <w:rsid w:val="000D1D53"/>
    <w:rsid w:val="000D5E0A"/>
    <w:rsid w:val="001061BE"/>
    <w:rsid w:val="00114B2C"/>
    <w:rsid w:val="00140B67"/>
    <w:rsid w:val="001420F9"/>
    <w:rsid w:val="001A1DBC"/>
    <w:rsid w:val="001E37BF"/>
    <w:rsid w:val="001E6C62"/>
    <w:rsid w:val="001F6390"/>
    <w:rsid w:val="00206397"/>
    <w:rsid w:val="00207C8A"/>
    <w:rsid w:val="002344A3"/>
    <w:rsid w:val="002702DD"/>
    <w:rsid w:val="002A77D2"/>
    <w:rsid w:val="002E640C"/>
    <w:rsid w:val="003431B8"/>
    <w:rsid w:val="0038320E"/>
    <w:rsid w:val="003A3E45"/>
    <w:rsid w:val="003D65C5"/>
    <w:rsid w:val="00431022"/>
    <w:rsid w:val="00435638"/>
    <w:rsid w:val="00440C29"/>
    <w:rsid w:val="004413FB"/>
    <w:rsid w:val="00467965"/>
    <w:rsid w:val="004D6B52"/>
    <w:rsid w:val="004E127D"/>
    <w:rsid w:val="00582D83"/>
    <w:rsid w:val="005A13A1"/>
    <w:rsid w:val="005C148E"/>
    <w:rsid w:val="0064374E"/>
    <w:rsid w:val="00675C82"/>
    <w:rsid w:val="00682749"/>
    <w:rsid w:val="006844BA"/>
    <w:rsid w:val="006A1B66"/>
    <w:rsid w:val="006B6C28"/>
    <w:rsid w:val="007006C9"/>
    <w:rsid w:val="0071026D"/>
    <w:rsid w:val="007179A0"/>
    <w:rsid w:val="00737CC5"/>
    <w:rsid w:val="007611C7"/>
    <w:rsid w:val="007756A2"/>
    <w:rsid w:val="007911C4"/>
    <w:rsid w:val="007B146A"/>
    <w:rsid w:val="00802039"/>
    <w:rsid w:val="008118F3"/>
    <w:rsid w:val="00831FAE"/>
    <w:rsid w:val="008325FB"/>
    <w:rsid w:val="00835406"/>
    <w:rsid w:val="00865D77"/>
    <w:rsid w:val="008A190C"/>
    <w:rsid w:val="008B6D18"/>
    <w:rsid w:val="008F1120"/>
    <w:rsid w:val="00910371"/>
    <w:rsid w:val="00980D51"/>
    <w:rsid w:val="009A63FD"/>
    <w:rsid w:val="009D5F8D"/>
    <w:rsid w:val="009E118C"/>
    <w:rsid w:val="00A47467"/>
    <w:rsid w:val="00A856E6"/>
    <w:rsid w:val="00AC3C14"/>
    <w:rsid w:val="00AE66BA"/>
    <w:rsid w:val="00AF6781"/>
    <w:rsid w:val="00B5222F"/>
    <w:rsid w:val="00B6230A"/>
    <w:rsid w:val="00BA14DD"/>
    <w:rsid w:val="00C329C7"/>
    <w:rsid w:val="00CA7557"/>
    <w:rsid w:val="00CE1746"/>
    <w:rsid w:val="00CE4E94"/>
    <w:rsid w:val="00CF6D5F"/>
    <w:rsid w:val="00D242CB"/>
    <w:rsid w:val="00D45B98"/>
    <w:rsid w:val="00D74BDE"/>
    <w:rsid w:val="00D75A03"/>
    <w:rsid w:val="00DD4E20"/>
    <w:rsid w:val="00DE7423"/>
    <w:rsid w:val="00DF30A7"/>
    <w:rsid w:val="00EF000B"/>
    <w:rsid w:val="00EF6AE2"/>
    <w:rsid w:val="00F070D1"/>
    <w:rsid w:val="00F139F5"/>
    <w:rsid w:val="00F33B05"/>
    <w:rsid w:val="00FB7F4C"/>
    <w:rsid w:val="00FC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6CE94"/>
  <w15:chartTrackingRefBased/>
  <w15:docId w15:val="{46BD6EA8-C567-E049-B552-FE997DF4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Zengyu Xu</dc:creator>
  <cp:keywords/>
  <dc:description/>
  <cp:lastModifiedBy>JIANQIAO ZHANG</cp:lastModifiedBy>
  <cp:revision>1</cp:revision>
  <dcterms:created xsi:type="dcterms:W3CDTF">2024-08-26T11:19:00Z</dcterms:created>
  <dcterms:modified xsi:type="dcterms:W3CDTF">2024-08-26T11:27:00Z</dcterms:modified>
</cp:coreProperties>
</file>